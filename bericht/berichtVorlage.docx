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905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7"/>
        <w:gridCol w:w="1843"/>
        <w:gridCol w:w="2925"/>
      </w:tblGrid>
      <w:tr w:rsidR="00BA5A2F" w:rsidRPr="00077EF8" w14:paraId="5E915AA4" w14:textId="77777777" w:rsidTr="004A6D0A">
        <w:trPr>
          <w:trHeight w:hRule="exact" w:val="227"/>
        </w:trPr>
        <w:tc>
          <w:tcPr>
            <w:tcW w:w="5137" w:type="dxa"/>
            <w:shd w:val="clear" w:color="auto" w:fill="auto"/>
          </w:tcPr>
          <w:p w14:paraId="3082C5F8" w14:textId="783C1DC3" w:rsidR="00BA5A2F" w:rsidRPr="00077EF8" w:rsidRDefault="00BA5A2F" w:rsidP="004A6D0A">
            <w:pPr>
              <w:tabs>
                <w:tab w:val="left" w:pos="5220"/>
                <w:tab w:val="left" w:pos="7200"/>
              </w:tabs>
              <w:ind w:right="-57"/>
              <w:rPr>
                <w:rFonts w:ascii="Arial" w:hAnsi="Arial" w:cs="Arial"/>
                <w:b/>
                <w:i/>
                <w:color w:val="00CCFF"/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14:paraId="23F1825A" w14:textId="77777777" w:rsidR="00BA5A2F" w:rsidRPr="00077EF8" w:rsidRDefault="00BA5A2F" w:rsidP="004A6D0A">
            <w:pPr>
              <w:tabs>
                <w:tab w:val="left" w:pos="5220"/>
                <w:tab w:val="left" w:pos="7200"/>
              </w:tabs>
              <w:rPr>
                <w:rFonts w:ascii="Arial" w:hAnsi="Arial" w:cs="Arial"/>
                <w:i/>
                <w:color w:val="00CCFF"/>
                <w:sz w:val="16"/>
                <w:szCs w:val="16"/>
              </w:rPr>
            </w:pPr>
          </w:p>
        </w:tc>
        <w:tc>
          <w:tcPr>
            <w:tcW w:w="2925" w:type="dxa"/>
            <w:shd w:val="clear" w:color="auto" w:fill="auto"/>
            <w:vAlign w:val="bottom"/>
          </w:tcPr>
          <w:p w14:paraId="03228693" w14:textId="77777777" w:rsidR="00BA5A2F" w:rsidRPr="00077EF8" w:rsidRDefault="00BA5A2F" w:rsidP="004A6D0A">
            <w:pPr>
              <w:tabs>
                <w:tab w:val="left" w:pos="5220"/>
                <w:tab w:val="left" w:pos="7200"/>
              </w:tabs>
              <w:rPr>
                <w:rFonts w:ascii="Arial" w:hAnsi="Arial" w:cs="Arial"/>
                <w:color w:val="00CCFF"/>
                <w:sz w:val="16"/>
                <w:szCs w:val="16"/>
              </w:rPr>
            </w:pPr>
          </w:p>
        </w:tc>
      </w:tr>
    </w:tbl>
    <w:p w14:paraId="488D13A2" w14:textId="0C8A14DD" w:rsidR="00FC4459" w:rsidRPr="00E279A5" w:rsidRDefault="00FC4459" w:rsidP="00B95AE6">
      <w:pPr>
        <w:tabs>
          <w:tab w:val="left" w:pos="7560"/>
          <w:tab w:val="left" w:pos="8280"/>
        </w:tabs>
        <w:spacing w:line="276" w:lineRule="auto"/>
        <w:rPr>
          <w:rFonts w:asciiTheme="minorHAnsi" w:hAnsiTheme="minorHAnsi" w:cstheme="minorHAnsi"/>
          <w:sz w:val="22"/>
        </w:rPr>
      </w:pPr>
    </w:p>
    <w:sectPr w:rsidR="00FC4459" w:rsidRPr="00E279A5" w:rsidSect="000B0FA9">
      <w:headerReference w:type="default" r:id="rId6"/>
      <w:footerReference w:type="default" r:id="rId7"/>
      <w:pgSz w:w="11906" w:h="16838" w:code="9"/>
      <w:pgMar w:top="2722" w:right="1134" w:bottom="1418" w:left="1134" w:header="51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D6432" w14:textId="77777777" w:rsidR="000119F4" w:rsidRDefault="000119F4">
      <w:r>
        <w:separator/>
      </w:r>
    </w:p>
  </w:endnote>
  <w:endnote w:type="continuationSeparator" w:id="0">
    <w:p w14:paraId="63F9432E" w14:textId="77777777" w:rsidR="000119F4" w:rsidRDefault="0001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86CA" w14:textId="123C5FEC" w:rsidR="00484E4B" w:rsidRPr="00B66071" w:rsidRDefault="00A009E3" w:rsidP="0072566C">
    <w:pPr>
      <w:pStyle w:val="Fuzeile"/>
      <w:jc w:val="center"/>
    </w:pPr>
    <w:r w:rsidRPr="006966D0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8E96B6" wp14:editId="45388C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643977" id="Rechteck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6966D0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S. </w:t>
    </w:r>
    <w:r w:rsidRPr="006966D0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 w:rsidRPr="006966D0">
      <w:rPr>
        <w:color w:val="000000" w:themeColor="text1"/>
        <w:sz w:val="20"/>
        <w:szCs w:val="20"/>
      </w:rPr>
      <w:instrText>PAGE    \* MERGEFORMAT</w:instrText>
    </w:r>
    <w:r w:rsidRPr="006966D0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Pr="006966D0">
      <w:rPr>
        <w:rFonts w:asciiTheme="majorHAnsi" w:eastAsiaTheme="majorEastAsia" w:hAnsiTheme="majorHAnsi" w:cstheme="majorBidi"/>
        <w:color w:val="000000" w:themeColor="text1"/>
        <w:sz w:val="20"/>
        <w:szCs w:val="20"/>
      </w:rPr>
      <w:t>2</w:t>
    </w:r>
    <w:r w:rsidRPr="006966D0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F0818" w14:textId="77777777" w:rsidR="000119F4" w:rsidRDefault="000119F4">
      <w:r>
        <w:separator/>
      </w:r>
    </w:p>
  </w:footnote>
  <w:footnote w:type="continuationSeparator" w:id="0">
    <w:p w14:paraId="68F9D5AF" w14:textId="77777777" w:rsidR="000119F4" w:rsidRDefault="0001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A29B3" w14:textId="238306CD" w:rsidR="00ED65E7" w:rsidRDefault="00ED65E7">
    <w:pPr>
      <w:pStyle w:val="Kopfzeile"/>
      <w:rPr>
        <w:rFonts w:asciiTheme="minorHAnsi" w:hAnsiTheme="minorHAnsi" w:cstheme="minorHAnsi"/>
        <w:sz w:val="36"/>
        <w:szCs w:val="36"/>
      </w:rPr>
    </w:pPr>
    <w:r w:rsidRPr="00ED65E7">
      <w:rPr>
        <w:rFonts w:asciiTheme="minorHAnsi" w:hAnsiTheme="minorHAnsi" w:cstheme="minorHAnsi"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2FBCBEF2" wp14:editId="360840A7">
          <wp:simplePos x="0" y="0"/>
          <wp:positionH relativeFrom="column">
            <wp:posOffset>4560151</wp:posOffset>
          </wp:positionH>
          <wp:positionV relativeFrom="paragraph">
            <wp:posOffset>194454</wp:posOffset>
          </wp:positionV>
          <wp:extent cx="1818000" cy="432000"/>
          <wp:effectExtent l="0" t="0" r="0" b="6350"/>
          <wp:wrapNone/>
          <wp:docPr id="6" name="Bild 2" descr="Logo SCHUCH_100_40_0_0_6cm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CHUCH_100_40_0_0_6cm_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000" cy="43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3E390A" w14:textId="20F64A09" w:rsidR="0095099D" w:rsidRPr="00ED65E7" w:rsidRDefault="00ED65E7">
    <w:pPr>
      <w:pStyle w:val="Kopfzeile"/>
      <w:rPr>
        <w:rFonts w:asciiTheme="minorHAnsi" w:hAnsiTheme="minorHAnsi" w:cstheme="minorHAnsi"/>
        <w:color w:val="767171" w:themeColor="background2" w:themeShade="80"/>
        <w:sz w:val="40"/>
        <w:szCs w:val="40"/>
      </w:rPr>
    </w:pPr>
    <w:r w:rsidRPr="00ED65E7">
      <w:rPr>
        <w:rFonts w:asciiTheme="minorHAnsi" w:hAnsiTheme="minorHAnsi" w:cstheme="minorHAnsi"/>
        <w:color w:val="767171" w:themeColor="background2" w:themeShade="80"/>
        <w:sz w:val="40"/>
        <w:szCs w:val="40"/>
      </w:rPr>
      <w:t>Kostenvergleich &amp; Amortisationsrechnung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AC"/>
    <w:rsid w:val="00003A7D"/>
    <w:rsid w:val="000119F4"/>
    <w:rsid w:val="0002167B"/>
    <w:rsid w:val="00026FFC"/>
    <w:rsid w:val="00077EF8"/>
    <w:rsid w:val="000810E4"/>
    <w:rsid w:val="0009281B"/>
    <w:rsid w:val="000A0423"/>
    <w:rsid w:val="000A3091"/>
    <w:rsid w:val="000A7C9D"/>
    <w:rsid w:val="000B0FA9"/>
    <w:rsid w:val="000C1AD8"/>
    <w:rsid w:val="000D1790"/>
    <w:rsid w:val="000D66A3"/>
    <w:rsid w:val="000D70DE"/>
    <w:rsid w:val="000E1766"/>
    <w:rsid w:val="000F727B"/>
    <w:rsid w:val="00102025"/>
    <w:rsid w:val="00127D34"/>
    <w:rsid w:val="00132A25"/>
    <w:rsid w:val="001366C7"/>
    <w:rsid w:val="00147286"/>
    <w:rsid w:val="001768BE"/>
    <w:rsid w:val="001A03F6"/>
    <w:rsid w:val="001B1461"/>
    <w:rsid w:val="001E640B"/>
    <w:rsid w:val="001F1AC0"/>
    <w:rsid w:val="00207C73"/>
    <w:rsid w:val="00210A21"/>
    <w:rsid w:val="00212A57"/>
    <w:rsid w:val="00214266"/>
    <w:rsid w:val="00226690"/>
    <w:rsid w:val="00243057"/>
    <w:rsid w:val="002472A3"/>
    <w:rsid w:val="00253AEB"/>
    <w:rsid w:val="002575B0"/>
    <w:rsid w:val="00272F13"/>
    <w:rsid w:val="00275F2A"/>
    <w:rsid w:val="00280851"/>
    <w:rsid w:val="002809A9"/>
    <w:rsid w:val="002B61E0"/>
    <w:rsid w:val="002C41F9"/>
    <w:rsid w:val="002D16A9"/>
    <w:rsid w:val="002D4341"/>
    <w:rsid w:val="002E0543"/>
    <w:rsid w:val="0032240F"/>
    <w:rsid w:val="0032464B"/>
    <w:rsid w:val="00331185"/>
    <w:rsid w:val="00386A62"/>
    <w:rsid w:val="00387D93"/>
    <w:rsid w:val="00394BC3"/>
    <w:rsid w:val="003A586E"/>
    <w:rsid w:val="003F0D12"/>
    <w:rsid w:val="003F194F"/>
    <w:rsid w:val="003F4D4B"/>
    <w:rsid w:val="003F5B95"/>
    <w:rsid w:val="00411580"/>
    <w:rsid w:val="00440F7F"/>
    <w:rsid w:val="00467366"/>
    <w:rsid w:val="00480A52"/>
    <w:rsid w:val="00482812"/>
    <w:rsid w:val="00482DDA"/>
    <w:rsid w:val="00484E4B"/>
    <w:rsid w:val="00485108"/>
    <w:rsid w:val="0049300A"/>
    <w:rsid w:val="004A2E9B"/>
    <w:rsid w:val="004A5733"/>
    <w:rsid w:val="004D13E8"/>
    <w:rsid w:val="004F202E"/>
    <w:rsid w:val="004F4251"/>
    <w:rsid w:val="0050215D"/>
    <w:rsid w:val="005157B4"/>
    <w:rsid w:val="0051686F"/>
    <w:rsid w:val="00524E28"/>
    <w:rsid w:val="00537905"/>
    <w:rsid w:val="00556D41"/>
    <w:rsid w:val="005726BE"/>
    <w:rsid w:val="005774A3"/>
    <w:rsid w:val="005775B5"/>
    <w:rsid w:val="005862CB"/>
    <w:rsid w:val="00591F25"/>
    <w:rsid w:val="00592DAC"/>
    <w:rsid w:val="005B58B5"/>
    <w:rsid w:val="005C6932"/>
    <w:rsid w:val="005D202C"/>
    <w:rsid w:val="00604A3A"/>
    <w:rsid w:val="006156A7"/>
    <w:rsid w:val="00615C44"/>
    <w:rsid w:val="00636526"/>
    <w:rsid w:val="00650037"/>
    <w:rsid w:val="0065135D"/>
    <w:rsid w:val="00651381"/>
    <w:rsid w:val="006639AA"/>
    <w:rsid w:val="006663AA"/>
    <w:rsid w:val="0068173D"/>
    <w:rsid w:val="00682CB9"/>
    <w:rsid w:val="00694438"/>
    <w:rsid w:val="006966D0"/>
    <w:rsid w:val="006A3F63"/>
    <w:rsid w:val="006C5E99"/>
    <w:rsid w:val="006C62DA"/>
    <w:rsid w:val="006F1E1A"/>
    <w:rsid w:val="007067C8"/>
    <w:rsid w:val="0072345B"/>
    <w:rsid w:val="0072566C"/>
    <w:rsid w:val="00735025"/>
    <w:rsid w:val="00741575"/>
    <w:rsid w:val="007454CC"/>
    <w:rsid w:val="00753241"/>
    <w:rsid w:val="0076092C"/>
    <w:rsid w:val="0078180E"/>
    <w:rsid w:val="00786AEA"/>
    <w:rsid w:val="007B2FA9"/>
    <w:rsid w:val="007B7994"/>
    <w:rsid w:val="0081460F"/>
    <w:rsid w:val="00822770"/>
    <w:rsid w:val="00844AB4"/>
    <w:rsid w:val="00863310"/>
    <w:rsid w:val="008B327C"/>
    <w:rsid w:val="008C0008"/>
    <w:rsid w:val="008C708E"/>
    <w:rsid w:val="008D18B0"/>
    <w:rsid w:val="009428A4"/>
    <w:rsid w:val="00943161"/>
    <w:rsid w:val="0095099D"/>
    <w:rsid w:val="00982C18"/>
    <w:rsid w:val="00985DC2"/>
    <w:rsid w:val="00990E50"/>
    <w:rsid w:val="0099138E"/>
    <w:rsid w:val="00A009E3"/>
    <w:rsid w:val="00A16D54"/>
    <w:rsid w:val="00A23007"/>
    <w:rsid w:val="00A35AE7"/>
    <w:rsid w:val="00A378C1"/>
    <w:rsid w:val="00A673F4"/>
    <w:rsid w:val="00A74CAF"/>
    <w:rsid w:val="00A77893"/>
    <w:rsid w:val="00A83928"/>
    <w:rsid w:val="00AA3C16"/>
    <w:rsid w:val="00AD7CB6"/>
    <w:rsid w:val="00AE2591"/>
    <w:rsid w:val="00B3678E"/>
    <w:rsid w:val="00B410C3"/>
    <w:rsid w:val="00B66071"/>
    <w:rsid w:val="00B70549"/>
    <w:rsid w:val="00B81BE1"/>
    <w:rsid w:val="00B95AE6"/>
    <w:rsid w:val="00BA46C5"/>
    <w:rsid w:val="00BA5A2F"/>
    <w:rsid w:val="00BB16B8"/>
    <w:rsid w:val="00BB2D6F"/>
    <w:rsid w:val="00BB31AC"/>
    <w:rsid w:val="00BF45B9"/>
    <w:rsid w:val="00BF4FD8"/>
    <w:rsid w:val="00C06BBD"/>
    <w:rsid w:val="00C147C2"/>
    <w:rsid w:val="00C30DCC"/>
    <w:rsid w:val="00C3236D"/>
    <w:rsid w:val="00C33729"/>
    <w:rsid w:val="00C45465"/>
    <w:rsid w:val="00C6375D"/>
    <w:rsid w:val="00C65715"/>
    <w:rsid w:val="00CA571C"/>
    <w:rsid w:val="00CC0D07"/>
    <w:rsid w:val="00CE0E13"/>
    <w:rsid w:val="00D14FB1"/>
    <w:rsid w:val="00D33050"/>
    <w:rsid w:val="00D420B0"/>
    <w:rsid w:val="00D42558"/>
    <w:rsid w:val="00D53197"/>
    <w:rsid w:val="00D83268"/>
    <w:rsid w:val="00DA5CBC"/>
    <w:rsid w:val="00DA5FF0"/>
    <w:rsid w:val="00DA7F8B"/>
    <w:rsid w:val="00DC54E3"/>
    <w:rsid w:val="00DC68A6"/>
    <w:rsid w:val="00DF5E51"/>
    <w:rsid w:val="00E0031F"/>
    <w:rsid w:val="00E279A5"/>
    <w:rsid w:val="00E3333D"/>
    <w:rsid w:val="00E54548"/>
    <w:rsid w:val="00E6671C"/>
    <w:rsid w:val="00E84DAD"/>
    <w:rsid w:val="00EC1EDD"/>
    <w:rsid w:val="00ED4C64"/>
    <w:rsid w:val="00ED65E7"/>
    <w:rsid w:val="00EF265A"/>
    <w:rsid w:val="00F0771D"/>
    <w:rsid w:val="00F10FED"/>
    <w:rsid w:val="00F224C8"/>
    <w:rsid w:val="00F33D71"/>
    <w:rsid w:val="00F40B9A"/>
    <w:rsid w:val="00F4247E"/>
    <w:rsid w:val="00F42B8B"/>
    <w:rsid w:val="00F50375"/>
    <w:rsid w:val="00F55413"/>
    <w:rsid w:val="00F55CC8"/>
    <w:rsid w:val="00F95023"/>
    <w:rsid w:val="00FA14C3"/>
    <w:rsid w:val="00FB0AD5"/>
    <w:rsid w:val="00FC245F"/>
    <w:rsid w:val="00FC4459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8D1FFE"/>
  <w15:chartTrackingRefBased/>
  <w15:docId w15:val="{D561B132-8D9B-4AD1-9D78-411B0F2B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5023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BF4FD8"/>
    <w:pPr>
      <w:keepNext/>
      <w:tabs>
        <w:tab w:val="left" w:pos="6300"/>
        <w:tab w:val="left" w:pos="7560"/>
        <w:tab w:val="left" w:pos="8280"/>
      </w:tabs>
      <w:ind w:left="4320" w:right="124"/>
      <w:outlineLvl w:val="0"/>
    </w:pPr>
    <w:rPr>
      <w:rFonts w:ascii="Arial" w:hAnsi="Arial" w:cs="Arial"/>
      <w:i/>
      <w:iCs/>
      <w:sz w:val="16"/>
      <w:lang w:val="en-GB"/>
    </w:rPr>
  </w:style>
  <w:style w:type="paragraph" w:styleId="berschrift2">
    <w:name w:val="heading 2"/>
    <w:basedOn w:val="Standard"/>
    <w:next w:val="Standard"/>
    <w:qFormat/>
    <w:rsid w:val="00BF4FD8"/>
    <w:pPr>
      <w:keepNext/>
      <w:tabs>
        <w:tab w:val="left" w:pos="4860"/>
        <w:tab w:val="left" w:pos="7920"/>
        <w:tab w:val="left" w:pos="8820"/>
      </w:tabs>
      <w:ind w:left="4860" w:right="-596"/>
      <w:outlineLvl w:val="1"/>
    </w:pPr>
    <w:rPr>
      <w:rFonts w:ascii="Arial" w:hAnsi="Arial" w:cs="Arial"/>
      <w:i/>
      <w:iCs/>
      <w:color w:val="00CCFF"/>
      <w:sz w:val="16"/>
    </w:rPr>
  </w:style>
  <w:style w:type="paragraph" w:styleId="berschrift3">
    <w:name w:val="heading 3"/>
    <w:basedOn w:val="Standard"/>
    <w:next w:val="Standard"/>
    <w:link w:val="berschrift3Zchn"/>
    <w:qFormat/>
    <w:rsid w:val="00BF4FD8"/>
    <w:pPr>
      <w:keepNext/>
      <w:tabs>
        <w:tab w:val="left" w:pos="1080"/>
        <w:tab w:val="left" w:pos="7560"/>
        <w:tab w:val="left" w:pos="8280"/>
      </w:tabs>
      <w:ind w:left="113" w:right="-56"/>
      <w:outlineLvl w:val="2"/>
    </w:pPr>
    <w:rPr>
      <w:rFonts w:ascii="Arial" w:hAnsi="Arial" w:cs="Arial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qFormat/>
    <w:rsid w:val="00BF4FD8"/>
    <w:pPr>
      <w:keepNext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link w:val="berschrift5Zchn"/>
    <w:qFormat/>
    <w:rsid w:val="00BF4FD8"/>
    <w:pPr>
      <w:keepNext/>
      <w:tabs>
        <w:tab w:val="left" w:pos="1080"/>
        <w:tab w:val="left" w:pos="7560"/>
        <w:tab w:val="left" w:pos="8280"/>
      </w:tabs>
      <w:ind w:right="-56"/>
      <w:outlineLvl w:val="4"/>
    </w:pPr>
    <w:rPr>
      <w:rFonts w:ascii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qFormat/>
    <w:rsid w:val="00BF4FD8"/>
    <w:pPr>
      <w:keepNext/>
      <w:outlineLvl w:val="5"/>
    </w:pPr>
    <w:rPr>
      <w:rFonts w:ascii="Arial" w:hAnsi="Arial" w:cs="Arial"/>
      <w:b/>
      <w:bCs/>
      <w:sz w:val="28"/>
    </w:rPr>
  </w:style>
  <w:style w:type="paragraph" w:styleId="berschrift7">
    <w:name w:val="heading 7"/>
    <w:basedOn w:val="Standard"/>
    <w:next w:val="Standard"/>
    <w:link w:val="berschrift7Zchn"/>
    <w:qFormat/>
    <w:rsid w:val="00BF4FD8"/>
    <w:pPr>
      <w:keepNext/>
      <w:tabs>
        <w:tab w:val="left" w:pos="1080"/>
        <w:tab w:val="left" w:pos="7560"/>
        <w:tab w:val="left" w:pos="8280"/>
      </w:tabs>
      <w:ind w:right="-56"/>
      <w:outlineLvl w:val="6"/>
    </w:pPr>
    <w:rPr>
      <w:rFonts w:ascii="Arial" w:hAnsi="Arial" w:cs="Arial"/>
      <w:b/>
      <w:bCs/>
      <w:sz w:val="28"/>
    </w:rPr>
  </w:style>
  <w:style w:type="paragraph" w:styleId="berschrift8">
    <w:name w:val="heading 8"/>
    <w:basedOn w:val="Standard"/>
    <w:next w:val="Standard"/>
    <w:link w:val="berschrift8Zchn"/>
    <w:qFormat/>
    <w:rsid w:val="00BF4FD8"/>
    <w:pPr>
      <w:keepNext/>
      <w:tabs>
        <w:tab w:val="left" w:pos="6237"/>
      </w:tabs>
      <w:ind w:right="-56"/>
      <w:jc w:val="center"/>
      <w:outlineLvl w:val="7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Blocktext">
    <w:name w:val="Block Text"/>
    <w:basedOn w:val="Standard"/>
    <w:pPr>
      <w:tabs>
        <w:tab w:val="left" w:pos="4860"/>
        <w:tab w:val="left" w:pos="7920"/>
        <w:tab w:val="left" w:pos="8820"/>
        <w:tab w:val="left" w:pos="9720"/>
      </w:tabs>
      <w:ind w:left="4860" w:right="-416"/>
    </w:pPr>
    <w:rPr>
      <w:rFonts w:ascii="Arial" w:hAnsi="Arial" w:cs="Arial"/>
      <w:i/>
      <w:iCs/>
      <w:color w:val="00CCFF"/>
      <w:sz w:val="15"/>
    </w:rPr>
  </w:style>
  <w:style w:type="character" w:styleId="Hyperlink">
    <w:name w:val="Hyperlink"/>
    <w:rsid w:val="00A23007"/>
    <w:rPr>
      <w:color w:val="0000FF"/>
      <w:u w:val="single"/>
    </w:rPr>
  </w:style>
  <w:style w:type="paragraph" w:styleId="Sprechblasentext">
    <w:name w:val="Balloon Text"/>
    <w:basedOn w:val="Standard"/>
    <w:semiHidden/>
    <w:rsid w:val="007B2FA9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F42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rsid w:val="00BF4FD8"/>
    <w:rPr>
      <w:rFonts w:ascii="Arial" w:hAnsi="Arial" w:cs="Arial"/>
      <w:b/>
      <w:bCs/>
      <w:sz w:val="28"/>
      <w:szCs w:val="24"/>
    </w:rPr>
  </w:style>
  <w:style w:type="character" w:customStyle="1" w:styleId="berschrift4Zchn">
    <w:name w:val="Überschrift 4 Zchn"/>
    <w:link w:val="berschrift4"/>
    <w:rsid w:val="00BF4FD8"/>
    <w:rPr>
      <w:rFonts w:ascii="Arial" w:hAnsi="Arial" w:cs="Arial"/>
      <w:b/>
      <w:bCs/>
      <w:sz w:val="24"/>
      <w:szCs w:val="24"/>
    </w:rPr>
  </w:style>
  <w:style w:type="character" w:customStyle="1" w:styleId="berschrift5Zchn">
    <w:name w:val="Überschrift 5 Zchn"/>
    <w:link w:val="berschrift5"/>
    <w:rsid w:val="00BF4FD8"/>
    <w:rPr>
      <w:rFonts w:ascii="Arial" w:hAnsi="Arial" w:cs="Arial"/>
      <w:b/>
      <w:bCs/>
      <w:sz w:val="24"/>
      <w:szCs w:val="24"/>
    </w:rPr>
  </w:style>
  <w:style w:type="character" w:customStyle="1" w:styleId="berschrift6Zchn">
    <w:name w:val="Überschrift 6 Zchn"/>
    <w:link w:val="berschrift6"/>
    <w:rsid w:val="00BF4FD8"/>
    <w:rPr>
      <w:rFonts w:ascii="Arial" w:hAnsi="Arial" w:cs="Arial"/>
      <w:b/>
      <w:bCs/>
      <w:sz w:val="28"/>
      <w:szCs w:val="24"/>
    </w:rPr>
  </w:style>
  <w:style w:type="character" w:customStyle="1" w:styleId="berschrift7Zchn">
    <w:name w:val="Überschrift 7 Zchn"/>
    <w:link w:val="berschrift7"/>
    <w:rsid w:val="00BF4FD8"/>
    <w:rPr>
      <w:rFonts w:ascii="Arial" w:hAnsi="Arial" w:cs="Arial"/>
      <w:b/>
      <w:bCs/>
      <w:sz w:val="28"/>
      <w:szCs w:val="24"/>
    </w:rPr>
  </w:style>
  <w:style w:type="character" w:customStyle="1" w:styleId="berschrift8Zchn">
    <w:name w:val="Überschrift 8 Zchn"/>
    <w:link w:val="berschrift8"/>
    <w:rsid w:val="00BF4FD8"/>
    <w:rPr>
      <w:rFonts w:ascii="Arial" w:hAnsi="Arial" w:cs="Arial"/>
      <w:b/>
      <w:bCs/>
      <w:sz w:val="24"/>
      <w:szCs w:val="24"/>
    </w:rPr>
  </w:style>
  <w:style w:type="paragraph" w:styleId="Beschriftung">
    <w:name w:val="caption"/>
    <w:basedOn w:val="Standard"/>
    <w:next w:val="Standard"/>
    <w:qFormat/>
    <w:rsid w:val="00BF4FD8"/>
    <w:pPr>
      <w:tabs>
        <w:tab w:val="left" w:pos="1080"/>
        <w:tab w:val="left" w:pos="7560"/>
        <w:tab w:val="left" w:pos="8280"/>
      </w:tabs>
      <w:ind w:left="113" w:right="-56"/>
      <w:jc w:val="center"/>
    </w:pPr>
    <w:rPr>
      <w:rFonts w:ascii="Arial" w:hAnsi="Arial" w:cs="Arial"/>
      <w:b/>
      <w:bCs/>
      <w:i/>
      <w:iCs/>
      <w:sz w:val="32"/>
    </w:rPr>
  </w:style>
  <w:style w:type="paragraph" w:styleId="Listenabsatz">
    <w:name w:val="List Paragraph"/>
    <w:basedOn w:val="Standard"/>
    <w:uiPriority w:val="34"/>
    <w:qFormat/>
    <w:rsid w:val="00BF4FD8"/>
    <w:pPr>
      <w:ind w:left="720"/>
    </w:pPr>
    <w:rPr>
      <w:rFonts w:ascii="Calibri" w:eastAsia="Calibri" w:hAnsi="Calibri"/>
      <w:sz w:val="22"/>
      <w:szCs w:val="22"/>
    </w:rPr>
  </w:style>
  <w:style w:type="table" w:styleId="Tabellenraster">
    <w:name w:val="Table Grid"/>
    <w:basedOn w:val="NormaleTabelle"/>
    <w:rsid w:val="00F95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olfalj\Vorlagen\SCHUCH%20Briefvorlage_mBan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SCHUCH Briefvorlage_mBand.dot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SCHUCH Briefvorlag 2007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SCHUCH Briefvorlag 2007</dc:title>
  <dc:subject/>
  <dc:creator>Aljoscha Wolf</dc:creator>
  <cp:keywords/>
  <dc:description/>
  <cp:lastModifiedBy>Yuzkiv, Taras</cp:lastModifiedBy>
  <cp:revision>9</cp:revision>
  <cp:lastPrinted>2018-07-19T08:23:00Z</cp:lastPrinted>
  <dcterms:created xsi:type="dcterms:W3CDTF">2020-03-03T08:53:00Z</dcterms:created>
  <dcterms:modified xsi:type="dcterms:W3CDTF">2020-06-16T09:37:00Z</dcterms:modified>
</cp:coreProperties>
</file>